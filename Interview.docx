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8F" w:rsidRDefault="00D91B3F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Interview 1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What do you do when you feel sick?</w:t>
      </w:r>
    </w:p>
    <w:p w:rsidR="00B1688F" w:rsidRDefault="00D91B3F">
      <w:pPr>
        <w:pStyle w:val="Standard"/>
      </w:pPr>
      <w:r>
        <w:t>A: For minor problems I take home remedies &amp; for major problems go to doctor.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 xml:space="preserve">Q: How you decide about your problem like it is serious </w:t>
      </w:r>
      <w:r>
        <w:rPr>
          <w:color w:val="FF0000"/>
        </w:rPr>
        <w:t>or not?</w:t>
      </w:r>
    </w:p>
    <w:p w:rsidR="00B1688F" w:rsidRDefault="00D91B3F">
      <w:pPr>
        <w:pStyle w:val="Standard"/>
      </w:pPr>
      <w:r>
        <w:t>A: Major problems takes a lots of symptoms &amp; time. But minors are for a very short term.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Is your assumption always correct?</w:t>
      </w:r>
    </w:p>
    <w:p w:rsidR="00B1688F" w:rsidRDefault="00D91B3F">
      <w:pPr>
        <w:pStyle w:val="Standard"/>
      </w:pPr>
      <w:r>
        <w:t>A: Obviously not. But always going to check up is not possible &amp; also it’s irritating to me.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For minor problems how do</w:t>
      </w:r>
      <w:r>
        <w:rPr>
          <w:color w:val="FF0000"/>
        </w:rPr>
        <w:t xml:space="preserve"> you select home remedies?</w:t>
      </w:r>
    </w:p>
    <w:p w:rsidR="00B1688F" w:rsidRDefault="00D91B3F">
      <w:pPr>
        <w:pStyle w:val="Standard"/>
      </w:pPr>
      <w:r>
        <w:t>A: Many remedies are known to my mother as she is experienced &amp; sometimes from google &amp; some is known to me.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Do you ever take medicine without prescription in case of minor problem?</w:t>
      </w:r>
    </w:p>
    <w:p w:rsidR="00B1688F" w:rsidRDefault="00D91B3F">
      <w:pPr>
        <w:pStyle w:val="Standard"/>
      </w:pPr>
      <w:r>
        <w:t>A: For cough, fever and others, I take medic</w:t>
      </w:r>
      <w:r>
        <w:t>ines without prescription.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How often you check blood pressure, heart rate, oxygen level?</w:t>
      </w:r>
    </w:p>
    <w:p w:rsidR="00B1688F" w:rsidRDefault="00D91B3F">
      <w:pPr>
        <w:pStyle w:val="Standard"/>
      </w:pPr>
      <w:r>
        <w:t>A: There is a digital meter of BP &amp; pulse rate in our house. When I am not feeling well I check up myself.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Do you track those result? Is it needed to track those</w:t>
      </w:r>
      <w:r>
        <w:rPr>
          <w:color w:val="FF0000"/>
        </w:rPr>
        <w:t>?</w:t>
      </w:r>
    </w:p>
    <w:p w:rsidR="00B1688F" w:rsidRDefault="00D91B3F">
      <w:pPr>
        <w:pStyle w:val="Standard"/>
      </w:pPr>
      <w:r>
        <w:t>A: I think it should be tracked. But I don’t.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Why do you think it is important to track the results?</w:t>
      </w:r>
    </w:p>
    <w:p w:rsidR="00B1688F" w:rsidRDefault="00D91B3F">
      <w:pPr>
        <w:pStyle w:val="Standard"/>
      </w:pPr>
      <w:r>
        <w:t>A: May be to make summary of those which helps to know about our body abilities.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Over the last month how often do you felt nervous, anxious, depres</w:t>
      </w:r>
      <w:r>
        <w:rPr>
          <w:color w:val="FF0000"/>
        </w:rPr>
        <w:t>sed and hopeless?</w:t>
      </w:r>
    </w:p>
    <w:p w:rsidR="00B1688F" w:rsidRDefault="00D91B3F">
      <w:pPr>
        <w:pStyle w:val="Standard"/>
      </w:pPr>
      <w:r>
        <w:t>A: Who tracks those things!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In general how would you describe your health?</w:t>
      </w:r>
    </w:p>
    <w:p w:rsidR="00B1688F" w:rsidRDefault="00D91B3F">
      <w:pPr>
        <w:pStyle w:val="Standard"/>
        <w:rPr>
          <w:color w:val="auto"/>
        </w:rPr>
      </w:pPr>
      <w:r>
        <w:rPr>
          <w:color w:val="auto"/>
        </w:rPr>
        <w:t>A: I would say I am a quite healthy person. I don’t get sick too often. Thanks to almighty Allah!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How often you call a doctor or check up your body?</w:t>
      </w:r>
    </w:p>
    <w:p w:rsidR="00B1688F" w:rsidRDefault="00D91B3F">
      <w:pPr>
        <w:pStyle w:val="Standard"/>
      </w:pPr>
      <w:r>
        <w:t xml:space="preserve">A: </w:t>
      </w:r>
      <w:r>
        <w:t>Hardly! Whenever major problem occurs.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In major problems is it easy to contact a doctor?</w:t>
      </w:r>
    </w:p>
    <w:p w:rsidR="00B1688F" w:rsidRDefault="00D91B3F">
      <w:pPr>
        <w:pStyle w:val="Standard"/>
      </w:pPr>
      <w:r>
        <w:t>A: It depends.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How?</w:t>
      </w:r>
    </w:p>
    <w:p w:rsidR="00B1688F" w:rsidRDefault="00D91B3F">
      <w:pPr>
        <w:pStyle w:val="Standard"/>
      </w:pPr>
      <w:r>
        <w:t>A: If I need a doctor whom I have gone before, I only find the prescription and contact with him. Though finding prescription is not always e</w:t>
      </w:r>
      <w:r>
        <w:t>asy. Else, I contact with my family, friends etc. Then I come to a final decision because everyone suggests different doctors. Again, sometimes the contact number is wrong. It irritates a lot.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Have you ever contact with an ambulance service?</w:t>
      </w:r>
    </w:p>
    <w:p w:rsidR="00B1688F" w:rsidRDefault="00D91B3F">
      <w:pPr>
        <w:pStyle w:val="Standard"/>
      </w:pPr>
      <w:r>
        <w:t>A: Not need</w:t>
      </w:r>
      <w:r>
        <w:t>ed yet. But my father did. He took the contact number from my uncle.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How easy was it to schedule an appointment with a doctor?</w:t>
      </w:r>
    </w:p>
    <w:p w:rsidR="00B1688F" w:rsidRDefault="00D91B3F">
      <w:pPr>
        <w:pStyle w:val="Standard"/>
      </w:pPr>
      <w:r>
        <w:t>A: By using mobile it is easy. But when in hospital, it is very tough to get the appointment without a broker.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Have you hea</w:t>
      </w:r>
      <w:r>
        <w:rPr>
          <w:color w:val="FF0000"/>
        </w:rPr>
        <w:t>rd about SOS?</w:t>
      </w:r>
    </w:p>
    <w:p w:rsidR="00B1688F" w:rsidRDefault="00D91B3F">
      <w:pPr>
        <w:pStyle w:val="Standard"/>
      </w:pPr>
      <w:r>
        <w:t>A: Yes.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 xml:space="preserve">Q: </w:t>
      </w:r>
      <w:bookmarkStart w:id="1" w:name="docs-internal-guid-8f6b936f-7fff-2d39-da"/>
      <w:bookmarkEnd w:id="1"/>
      <w:r>
        <w:rPr>
          <w:color w:val="FF0000"/>
        </w:rPr>
        <w:t>What do you think about sharing your location to your close ones or calling an ambulance to your location in case of a medical emergency at once with the touch of a button?</w:t>
      </w:r>
    </w:p>
    <w:p w:rsidR="00B1688F" w:rsidRDefault="00D91B3F">
      <w:pPr>
        <w:pStyle w:val="Standard"/>
      </w:pPr>
      <w:r>
        <w:t>A: I think it is needed because in emergency it may not po</w:t>
      </w:r>
      <w:r>
        <w:t>ssible to talk with others.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</w:t>
      </w:r>
      <w:bookmarkStart w:id="2" w:name="docs-internal-guid-0d3845e6-7fff-4d7e-45"/>
      <w:bookmarkEnd w:id="2"/>
      <w:r>
        <w:rPr>
          <w:color w:val="FF0000"/>
        </w:rPr>
        <w:t xml:space="preserve"> Do you have any medical apps on your phone?</w:t>
      </w:r>
    </w:p>
    <w:p w:rsidR="00B1688F" w:rsidRDefault="00D91B3F">
      <w:pPr>
        <w:pStyle w:val="Standard"/>
      </w:pPr>
      <w:r>
        <w:t>A: Yes, I have. It’s sometimes useful sometimes not. And to fulfil my all requirements, I need to use more than one app.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Have you ever use any healthcare related app like Maya, D</w:t>
      </w:r>
      <w:r>
        <w:rPr>
          <w:color w:val="FF0000"/>
        </w:rPr>
        <w:t>octime?</w:t>
      </w:r>
    </w:p>
    <w:p w:rsidR="00B1688F" w:rsidRDefault="00D91B3F">
      <w:pPr>
        <w:pStyle w:val="Standard"/>
      </w:pPr>
      <w:r>
        <w:t>A: Yes.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Does it fulfil your all or major requirements?</w:t>
      </w:r>
    </w:p>
    <w:p w:rsidR="00B1688F" w:rsidRDefault="00D91B3F">
      <w:pPr>
        <w:pStyle w:val="Standard"/>
        <w:rPr>
          <w:bCs/>
          <w:color w:val="auto"/>
        </w:rPr>
      </w:pPr>
      <w:r>
        <w:rPr>
          <w:bCs/>
          <w:color w:val="auto"/>
        </w:rPr>
        <w:t xml:space="preserve">A: No. Because none of the available health apps on the market can fulfil all my requirements. Every app is missing one or two vital features. I wish there was a super app which can do it </w:t>
      </w:r>
      <w:r>
        <w:rPr>
          <w:bCs/>
          <w:color w:val="auto"/>
        </w:rPr>
        <w:t>all!</w:t>
      </w:r>
    </w:p>
    <w:p w:rsidR="00B1688F" w:rsidRDefault="00B1688F">
      <w:pPr>
        <w:pStyle w:val="Standard"/>
        <w:rPr>
          <w:b/>
          <w:bCs/>
          <w:color w:val="FF0000"/>
        </w:rPr>
      </w:pPr>
    </w:p>
    <w:p w:rsidR="00B1688F" w:rsidRDefault="00B1688F">
      <w:pPr>
        <w:pStyle w:val="Standard"/>
        <w:rPr>
          <w:b/>
          <w:bCs/>
          <w:color w:val="FF0000"/>
        </w:rPr>
      </w:pPr>
    </w:p>
    <w:p w:rsidR="00B1688F" w:rsidRDefault="00B1688F">
      <w:pPr>
        <w:pStyle w:val="Standard"/>
        <w:rPr>
          <w:b/>
          <w:bCs/>
          <w:color w:val="FF0000"/>
        </w:rPr>
      </w:pPr>
    </w:p>
    <w:p w:rsidR="00B1688F" w:rsidRDefault="00B1688F">
      <w:pPr>
        <w:pStyle w:val="Standard"/>
        <w:rPr>
          <w:b/>
          <w:bCs/>
          <w:color w:val="FF0000"/>
        </w:rPr>
      </w:pPr>
    </w:p>
    <w:p w:rsidR="00B1688F" w:rsidRDefault="00D91B3F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2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Can I know what your age is?</w:t>
      </w:r>
    </w:p>
    <w:p w:rsidR="00B1688F" w:rsidRDefault="00D91B3F">
      <w:pPr>
        <w:pStyle w:val="Standard"/>
      </w:pPr>
      <w:r>
        <w:t>A: 43 years.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How often do you go to health check-up?</w:t>
      </w:r>
    </w:p>
    <w:p w:rsidR="00B1688F" w:rsidRDefault="00D91B3F">
      <w:pPr>
        <w:pStyle w:val="Standard"/>
      </w:pPr>
      <w:r>
        <w:t>A: I go for general check-up in pharmacy once in every month &amp;</w:t>
      </w:r>
      <w:r>
        <w:t xml:space="preserve"> I go for deep check-up when needed.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Do you think healthcare services are always available when you need it?</w:t>
      </w:r>
    </w:p>
    <w:p w:rsidR="00B1688F" w:rsidRDefault="00D91B3F">
      <w:pPr>
        <w:pStyle w:val="Standard"/>
      </w:pPr>
      <w:r>
        <w:t>A: Most of the time. But Doctor are not available all the time.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</w:t>
      </w:r>
      <w:bookmarkStart w:id="3" w:name="docs-internal-guid-63c61320-7fff-7aec-42"/>
      <w:bookmarkEnd w:id="3"/>
      <w:r>
        <w:rPr>
          <w:color w:val="FF0000"/>
        </w:rPr>
        <w:t xml:space="preserve"> What do you think of visiting your doctor for a minor illness?</w:t>
      </w:r>
    </w:p>
    <w:p w:rsidR="00B1688F" w:rsidRDefault="00D91B3F">
      <w:pPr>
        <w:pStyle w:val="Standard"/>
      </w:pPr>
      <w:r>
        <w:t>A: It obviousl</w:t>
      </w:r>
      <w:r>
        <w:t>y costs a lot of money &amp; time. It can also be said as a waste of energy.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What do you say about your overall health?</w:t>
      </w:r>
    </w:p>
    <w:p w:rsidR="00B1688F" w:rsidRDefault="00D91B3F">
      <w:pPr>
        <w:pStyle w:val="Standard"/>
      </w:pPr>
      <w:r>
        <w:t>A: Now at the age of 43, it doesn’t feel well always. I cannot do hard works anymore. Most of the time I have stress, sleep disorder, blo</w:t>
      </w:r>
      <w:r>
        <w:t>od pressure problem etc.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</w:t>
      </w:r>
      <w:bookmarkStart w:id="4" w:name="docs-internal-guid-fa453a58-7fff-5512-a7"/>
      <w:bookmarkEnd w:id="4"/>
      <w:r>
        <w:rPr>
          <w:color w:val="FF0000"/>
        </w:rPr>
        <w:t xml:space="preserve"> How shy are you expressing your personal medical problems to your doctor?</w:t>
      </w:r>
    </w:p>
    <w:p w:rsidR="00B1688F" w:rsidRDefault="00D91B3F">
      <w:pPr>
        <w:pStyle w:val="Standard"/>
      </w:pPr>
      <w:r>
        <w:t>A: For some personal reason there is some shyness. And also, while talking to a male doctor it is difficult to tell everything.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 xml:space="preserve">Q: </w:t>
      </w:r>
      <w:bookmarkStart w:id="5" w:name="docs-internal-guid-9facbc7c-7fff-d7e8-cc"/>
      <w:bookmarkEnd w:id="5"/>
      <w:r>
        <w:rPr>
          <w:color w:val="FF0000"/>
        </w:rPr>
        <w:t>Do you check your blood</w:t>
      </w:r>
      <w:r>
        <w:rPr>
          <w:color w:val="FF0000"/>
        </w:rPr>
        <w:t xml:space="preserve"> pressure, heart rate, or oxygen level regularly?</w:t>
      </w:r>
    </w:p>
    <w:p w:rsidR="00B1688F" w:rsidRDefault="00D91B3F">
      <w:pPr>
        <w:pStyle w:val="Standard"/>
      </w:pPr>
      <w:r>
        <w:t>A: Whenever I think blood pressure is not balanced I checked it. But otherwise not.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 xml:space="preserve">Q: </w:t>
      </w:r>
      <w:bookmarkStart w:id="6" w:name="docs-internal-guid-840f1299-7fff-425e-26"/>
      <w:bookmarkEnd w:id="6"/>
      <w:r>
        <w:rPr>
          <w:color w:val="FF0000"/>
        </w:rPr>
        <w:t>Do you know how to use a blood pressure or an oximeter machine?</w:t>
      </w:r>
    </w:p>
    <w:p w:rsidR="00B1688F" w:rsidRDefault="00D91B3F">
      <w:pPr>
        <w:pStyle w:val="Standard"/>
      </w:pPr>
      <w:r>
        <w:t>A: I can’t with analogue machine but it’s very easy wit</w:t>
      </w:r>
      <w:r>
        <w:t>h a digital meter.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 xml:space="preserve">Q: </w:t>
      </w:r>
      <w:bookmarkStart w:id="7" w:name="docs-internal-guid-26559ee7-7fff-220e-fa"/>
      <w:bookmarkEnd w:id="7"/>
      <w:r>
        <w:rPr>
          <w:color w:val="FF0000"/>
        </w:rPr>
        <w:t xml:space="preserve">Have you ever used Google assistant, Siri or Alexa for searching medical queries?  </w:t>
      </w:r>
    </w:p>
    <w:p w:rsidR="00B1688F" w:rsidRDefault="00D91B3F">
      <w:pPr>
        <w:pStyle w:val="Standard"/>
      </w:pPr>
      <w:r>
        <w:t>A: Yes. Mainly for the symptoms. Because sometimes it is not possible to detect the cause of my illness on my own.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Is there any problem to find the</w:t>
      </w:r>
      <w:r>
        <w:rPr>
          <w:color w:val="FF0000"/>
        </w:rPr>
        <w:t xml:space="preserve"> primary solutions (like taking rest/ sleeping/ eating something)?</w:t>
      </w:r>
    </w:p>
    <w:p w:rsidR="00B1688F" w:rsidRDefault="00D91B3F">
      <w:pPr>
        <w:pStyle w:val="Standard"/>
      </w:pPr>
      <w:r>
        <w:t>A: For a kind of symptom, there are a lots of disease. Firstly it’s difficult to detect the problem. For general disease it may be easy but to find a solution is another issue. Wrong soluti</w:t>
      </w:r>
      <w:r>
        <w:t>on causes another problem.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Is it difficult to find the suitable doctor’s contact information for a particular illness?</w:t>
      </w:r>
    </w:p>
    <w:p w:rsidR="00B1688F" w:rsidRDefault="00D91B3F">
      <w:pPr>
        <w:pStyle w:val="Standard"/>
      </w:pPr>
      <w:r>
        <w:t>A: Yes, It’s a very big issue. When I need to contact a doctor, I have to search the previous prescriptions. If there is no such previ</w:t>
      </w:r>
      <w:r>
        <w:t>ous documents then I need to contact my neighbours/friends/ family to find a doctor’s contact info.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 xml:space="preserve">Q: </w:t>
      </w:r>
      <w:bookmarkStart w:id="8" w:name="docs-internal-guid-5790d45f-7fff-46b0-16"/>
      <w:bookmarkEnd w:id="8"/>
      <w:r>
        <w:rPr>
          <w:color w:val="FF0000"/>
        </w:rPr>
        <w:t xml:space="preserve">Do you have the contact number of any ambulance or emergency service provider saved in your phone?  </w:t>
      </w:r>
    </w:p>
    <w:p w:rsidR="00B1688F" w:rsidRDefault="00D91B3F">
      <w:pPr>
        <w:pStyle w:val="Standard"/>
      </w:pPr>
      <w:r>
        <w:t>A: No, I don’t have any contact number of any ambula</w:t>
      </w:r>
      <w:r>
        <w:t>nce.</w:t>
      </w:r>
    </w:p>
    <w:p w:rsidR="00B1688F" w:rsidRDefault="00D91B3F">
      <w:pPr>
        <w:pStyle w:val="Standard"/>
        <w:rPr>
          <w:color w:val="FF0000"/>
        </w:rPr>
      </w:pPr>
      <w:r>
        <w:rPr>
          <w:color w:val="FF0000"/>
        </w:rPr>
        <w:t>Q: Is it also difficult to take an appointment of a doctor?</w:t>
      </w:r>
    </w:p>
    <w:p w:rsidR="00B1688F" w:rsidRDefault="00D91B3F">
      <w:pPr>
        <w:pStyle w:val="Standard"/>
      </w:pPr>
      <w:r>
        <w:t xml:space="preserve">A: Mostly not.  </w:t>
      </w:r>
    </w:p>
    <w:p w:rsidR="00B1688F" w:rsidRDefault="00D91B3F">
      <w:pPr>
        <w:pStyle w:val="Standard"/>
        <w:rPr>
          <w:color w:val="FF0000"/>
        </w:rPr>
      </w:pPr>
      <w:bookmarkStart w:id="9" w:name="docs-internal-guid-f31f1084-7fff-d576-01"/>
      <w:bookmarkEnd w:id="9"/>
      <w:r>
        <w:rPr>
          <w:color w:val="FF0000"/>
        </w:rPr>
        <w:t xml:space="preserve">Q: </w:t>
      </w:r>
      <w:bookmarkStart w:id="10" w:name="docs-internal-guid-33e62693-7fff-d6f1-f8"/>
      <w:bookmarkEnd w:id="10"/>
      <w:r>
        <w:rPr>
          <w:color w:val="FF0000"/>
        </w:rPr>
        <w:t>Do you have any medical apps on your phone?</w:t>
      </w:r>
    </w:p>
    <w:p w:rsidR="00B1688F" w:rsidRDefault="00D91B3F">
      <w:pPr>
        <w:pStyle w:val="Standard"/>
      </w:pPr>
      <w:r>
        <w:t>A: I use DIMS (details of medicine) &amp; Aroggo (Medicine Shop/ Home delivery).</w:t>
      </w:r>
    </w:p>
    <w:sectPr w:rsidR="00B168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B3F" w:rsidRDefault="00D91B3F">
      <w:r>
        <w:separator/>
      </w:r>
    </w:p>
  </w:endnote>
  <w:endnote w:type="continuationSeparator" w:id="0">
    <w:p w:rsidR="00D91B3F" w:rsidRDefault="00D9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B3F" w:rsidRDefault="00D91B3F">
      <w:r>
        <w:separator/>
      </w:r>
    </w:p>
  </w:footnote>
  <w:footnote w:type="continuationSeparator" w:id="0">
    <w:p w:rsidR="00D91B3F" w:rsidRDefault="00D91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1688F"/>
    <w:rsid w:val="00017479"/>
    <w:rsid w:val="00B1688F"/>
    <w:rsid w:val="00D9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4DFCD-8E8C-4FF0-AC59-36CDCD80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Nurshat Fateh Ali</dc:creator>
  <cp:lastModifiedBy>Nurshat Fateh Ali</cp:lastModifiedBy>
  <cp:revision>2</cp:revision>
  <dcterms:created xsi:type="dcterms:W3CDTF">2022-10-10T15:45:00Z</dcterms:created>
  <dcterms:modified xsi:type="dcterms:W3CDTF">2022-10-10T15:45:00Z</dcterms:modified>
</cp:coreProperties>
</file>